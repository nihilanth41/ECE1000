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47" w:rsidRDefault="009A6947">
      <w:r>
        <w:t>Zach Rump</w:t>
      </w:r>
    </w:p>
    <w:p w:rsidR="009A6947" w:rsidRDefault="009A6947">
      <w:r>
        <w:t xml:space="preserve">Programming Assignment 3 </w:t>
      </w:r>
    </w:p>
    <w:p w:rsidR="009A6947" w:rsidRDefault="009A6947">
      <w:r>
        <w:t>Ece1000 spring14</w:t>
      </w:r>
    </w:p>
    <w:p w:rsidR="00C9696D" w:rsidRDefault="006F0186">
      <w:r>
        <w:t>1)</w:t>
      </w:r>
    </w:p>
    <w:p w:rsidR="006F0186" w:rsidRDefault="006F0186">
      <w:r>
        <w:tab/>
        <w:t xml:space="preserve">a) 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wedgewave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a data set consisting of 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numberofFreq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&gt; different waves 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a random frequency between 200hz and 6000hz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0:.001:.149; </w:t>
      </w:r>
      <w:r>
        <w:rPr>
          <w:rFonts w:ascii="Courier New" w:hAnsi="Courier New" w:cs="Courier New"/>
          <w:color w:val="228B22"/>
          <w:sz w:val="20"/>
          <w:szCs w:val="20"/>
        </w:rPr>
        <w:t>%150 points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amplitude = 1; 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 150); </w:t>
      </w:r>
      <w:r>
        <w:rPr>
          <w:rFonts w:ascii="Courier New" w:hAnsi="Courier New" w:cs="Courier New"/>
          <w:color w:val="228B22"/>
          <w:sz w:val="20"/>
          <w:szCs w:val="20"/>
        </w:rPr>
        <w:t>%initialize output variable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1:numberofFreq </w:t>
      </w:r>
      <w:r>
        <w:rPr>
          <w:rFonts w:ascii="Courier New" w:hAnsi="Courier New" w:cs="Courier New"/>
          <w:color w:val="228B22"/>
          <w:sz w:val="20"/>
          <w:szCs w:val="20"/>
        </w:rPr>
        <w:t>%loop n times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([200, 6000]); </w:t>
      </w:r>
      <w:r>
        <w:rPr>
          <w:rFonts w:ascii="Courier New" w:hAnsi="Courier New" w:cs="Courier New"/>
          <w:color w:val="228B22"/>
          <w:sz w:val="20"/>
          <w:szCs w:val="20"/>
        </w:rPr>
        <w:t>%random frequency between 200hz and 6000hz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amplitude*square(2*pi*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*time);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F0186" w:rsidRDefault="006F018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717CA" w:rsidRDefault="006717CA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717CA" w:rsidRDefault="006717CA" w:rsidP="006F0186">
      <w:pPr>
        <w:autoSpaceDE w:val="0"/>
        <w:autoSpaceDN w:val="0"/>
        <w:adjustRightInd w:val="0"/>
        <w:spacing w:after="0" w:line="240" w:lineRule="auto"/>
      </w:pPr>
      <w:r>
        <w:tab/>
        <w:t>b)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cutoffFreq_hz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takes a waveform and applies a 2nd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%w/ the specified cutoff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sample rate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cutoffFreq_hz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%normalized sample rate for use w/ butter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[b, a] = butter(2,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 filter coefficients for a 2nd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w/ specified cutoff frequency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filter(b,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%creates data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lpf_out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w/ filter created by butter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lpf_in</w:t>
      </w:r>
      <w:proofErr w:type="spellEnd"/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B3806" w:rsidRDefault="00FB3806" w:rsidP="00FB380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c)</w:t>
      </w:r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cutoffFreq_hz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takes a waveform and applies a 2nd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w/ the </w:t>
      </w:r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%specified sample rate and cutoff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cutoffFreq_hz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%normalized sample rate for use w/ butter</w:t>
      </w:r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[b, a] = butter(2,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 filter coefficients for a 2nd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w/ specified cutoff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filter(b,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%creates data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lpf_out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w/ filter created by butter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lpf_in</w:t>
      </w:r>
      <w:proofErr w:type="spellEnd"/>
    </w:p>
    <w:p w:rsidR="0034267F" w:rsidRDefault="0034267F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2FC7" w:rsidRDefault="007D2FC7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0564BE" w:rsidRDefault="007D2FC7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D2FC7" w:rsidRDefault="007D2FC7" w:rsidP="0034267F">
      <w:pPr>
        <w:autoSpaceDE w:val="0"/>
        <w:autoSpaceDN w:val="0"/>
        <w:adjustRightInd w:val="0"/>
        <w:spacing w:after="0" w:line="240" w:lineRule="auto"/>
      </w:pPr>
      <w:r>
        <w:t>d)</w:t>
      </w:r>
    </w:p>
    <w:p w:rsidR="003050A6" w:rsidRDefault="003050A6" w:rsidP="0030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plotwaves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50A6" w:rsidRDefault="003050A6" w:rsidP="0030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original wedge wave and the two filtered waves on the same graph</w:t>
      </w:r>
    </w:p>
    <w:p w:rsidR="003050A6" w:rsidRDefault="003050A6" w:rsidP="0030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3050A6" w:rsidRDefault="003050A6" w:rsidP="0030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0:(1/20000):.00745;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%150 points at 20000hz sample rate </w:t>
      </w:r>
    </w:p>
    <w:p w:rsidR="003050A6" w:rsidRDefault="003050A6" w:rsidP="0030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50A6" w:rsidRDefault="003050A6" w:rsidP="00305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050A6" w:rsidRDefault="001F7361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</w:pP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</w:pPr>
      <w:r>
        <w:t>2)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sound recorded using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kit contains many different frequencies. 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 the filters that you designed to filter out frequencies above 200 Hz and below 200 Hz.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first 150 points of the original wave and the filtered waves on the same graph.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data1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%load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from data1 file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200, 1000);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%store low-pass filtered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200, 1000);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%store high-pass filtered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0:.001:.149; </w:t>
      </w:r>
      <w:r>
        <w:rPr>
          <w:rFonts w:ascii="Courier New" w:hAnsi="Courier New" w:cs="Courier New"/>
          <w:color w:val="228B22"/>
          <w:sz w:val="20"/>
          <w:szCs w:val="20"/>
        </w:rPr>
        <w:t>%150 points</w:t>
      </w:r>
    </w:p>
    <w:p w:rsidR="00136445" w:rsidRDefault="00136445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(1:150),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(1:150),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(1:150),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441B" w:rsidRDefault="0081441B" w:rsidP="00136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581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45" w:rsidRDefault="0013644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64BE" w:rsidRDefault="000564BE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6CB5" w:rsidRDefault="00A36CB5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3)</w:t>
      </w:r>
    </w:p>
    <w:p w:rsidR="002D324C" w:rsidRDefault="002D324C" w:rsidP="0034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728" w:rsidRPr="00A67B4E" w:rsidRDefault="00F10728" w:rsidP="00F1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67B4E">
        <w:rPr>
          <w:rFonts w:ascii="Courier New" w:hAnsi="Courier New" w:cs="Courier New"/>
          <w:b/>
          <w:color w:val="228B22"/>
          <w:sz w:val="20"/>
          <w:szCs w:val="20"/>
        </w:rPr>
        <w:t>%chapter 5 #1</w:t>
      </w:r>
    </w:p>
    <w:p w:rsidR="00F10728" w:rsidRDefault="00F10728" w:rsidP="00F1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%original code multiplies every element by 2 </w:t>
      </w:r>
    </w:p>
    <w:p w:rsidR="00F10728" w:rsidRDefault="00F10728" w:rsidP="00F1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 = mat*2;</w:t>
      </w:r>
    </w:p>
    <w:p w:rsidR="0034267F" w:rsidRDefault="0034267F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728" w:rsidRPr="00A67B4E" w:rsidRDefault="00F10728" w:rsidP="00F1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67B4E">
        <w:rPr>
          <w:rFonts w:ascii="Courier New" w:hAnsi="Courier New" w:cs="Courier New"/>
          <w:b/>
          <w:color w:val="228B22"/>
          <w:sz w:val="20"/>
          <w:szCs w:val="20"/>
        </w:rPr>
        <w:t>%ch5 #2</w:t>
      </w:r>
    </w:p>
    <w:p w:rsidR="00F10728" w:rsidRDefault="00F10728" w:rsidP="00F1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%original code takes the sum of all elements in the vector</w:t>
      </w:r>
    </w:p>
    <w:p w:rsidR="00F10728" w:rsidRDefault="00F10728" w:rsidP="00F1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728" w:rsidRDefault="00F10728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896" w:rsidRPr="00A67B4E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67B4E">
        <w:rPr>
          <w:rFonts w:ascii="Courier New" w:hAnsi="Courier New" w:cs="Courier New"/>
          <w:b/>
          <w:color w:val="228B22"/>
          <w:sz w:val="20"/>
          <w:szCs w:val="20"/>
        </w:rPr>
        <w:t>%ch5 #3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%original code 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</w:t>
      </w:r>
    </w:p>
    <w:p w:rsidR="00171D02" w:rsidRDefault="00171D02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code</w:t>
      </w:r>
    </w:p>
    <w:p w:rsidR="00471896" w:rsidRDefault="00471896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%cumulative product</w:t>
      </w:r>
    </w:p>
    <w:p w:rsidR="00171D02" w:rsidRDefault="00171D02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71D02" w:rsidRPr="00A67B4E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67B4E">
        <w:rPr>
          <w:rFonts w:ascii="Courier New" w:hAnsi="Courier New" w:cs="Courier New"/>
          <w:b/>
          <w:color w:val="228B22"/>
          <w:sz w:val="20"/>
          <w:szCs w:val="20"/>
        </w:rPr>
        <w:t>%chapter 5 #4</w:t>
      </w:r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%create 1x6 vector of random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ints</w:t>
      </w:r>
      <w:proofErr w:type="spellEnd"/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(20, 1, 6);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(IMAX,M,N)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w/ random numbers between 1-IMAX</w:t>
      </w:r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min value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builtin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</w:t>
      </w:r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max value in vector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builtin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</w:t>
      </w:r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%create vector of cumulative sums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cumsum</w:t>
      </w:r>
      <w:proofErr w:type="spellEnd"/>
    </w:p>
    <w:p w:rsidR="00171D02" w:rsidRDefault="00171D02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B4E" w:rsidRDefault="00A67B4E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7B4E" w:rsidRPr="00293E64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93E64">
        <w:rPr>
          <w:rFonts w:ascii="Courier New" w:hAnsi="Courier New" w:cs="Courier New"/>
          <w:b/>
          <w:color w:val="228B22"/>
          <w:sz w:val="20"/>
          <w:szCs w:val="20"/>
        </w:rPr>
        <w:t xml:space="preserve">%chapter 5 </w:t>
      </w:r>
      <w:proofErr w:type="spellStart"/>
      <w:r w:rsidRPr="00293E64">
        <w:rPr>
          <w:rFonts w:ascii="Courier New" w:hAnsi="Courier New" w:cs="Courier New"/>
          <w:b/>
          <w:color w:val="228B22"/>
          <w:sz w:val="20"/>
          <w:szCs w:val="20"/>
        </w:rPr>
        <w:t>num</w:t>
      </w:r>
      <w:proofErr w:type="spellEnd"/>
      <w:r w:rsidRPr="00293E64">
        <w:rPr>
          <w:rFonts w:ascii="Courier New" w:hAnsi="Courier New" w:cs="Courier New"/>
          <w:b/>
          <w:color w:val="228B22"/>
          <w:sz w:val="20"/>
          <w:szCs w:val="20"/>
        </w:rPr>
        <w:t xml:space="preserve"> 5</w:t>
      </w:r>
    </w:p>
    <w:p w:rsidR="00A67B4E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%write a relational expression for  a vector variable that will verify that</w:t>
      </w:r>
    </w:p>
    <w:p w:rsidR="00A67B4E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last value in a vector created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same as the result</w:t>
      </w:r>
    </w:p>
    <w:p w:rsidR="00A67B4E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%returned by sum</w:t>
      </w:r>
    </w:p>
    <w:p w:rsidR="00A67B4E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1, 5);</w:t>
      </w:r>
    </w:p>
    <w:p w:rsidR="00A67B4E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7B4E" w:rsidRDefault="00A67B4E" w:rsidP="00A6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%return 1 if true 0 if false</w:t>
      </w:r>
    </w:p>
    <w:p w:rsidR="00A67B4E" w:rsidRDefault="00A67B4E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7EF4" w:rsidRDefault="009E7EF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EF4" w:rsidRDefault="009E7EF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EF4" w:rsidRDefault="009E7EF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EF4" w:rsidRDefault="009E7EF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EF4" w:rsidRDefault="009E7EF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EF4" w:rsidRDefault="009E7EF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93E64" w:rsidRPr="009E7EF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E7EF4">
        <w:rPr>
          <w:rFonts w:ascii="Courier New" w:hAnsi="Courier New" w:cs="Courier New"/>
          <w:b/>
          <w:color w:val="228B22"/>
          <w:sz w:val="20"/>
          <w:szCs w:val="20"/>
        </w:rPr>
        <w:lastRenderedPageBreak/>
        <w:t>%chapter 5 number 6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%create vector of 5 random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-10 to 10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([-10 10], 1, 5); </w:t>
      </w:r>
      <w:r>
        <w:rPr>
          <w:rFonts w:ascii="Courier New" w:hAnsi="Courier New" w:cs="Courier New"/>
          <w:color w:val="228B22"/>
          <w:sz w:val="20"/>
          <w:szCs w:val="20"/>
        </w:rPr>
        <w:t>%uniform distribution on the set -10:10, 1x5 matrix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%perform the following using only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code 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%subtract 3 from each element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- 3;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 how many elements are positive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%assuming 0 is a positive number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&gt;=0); or </w:t>
      </w:r>
      <w:r>
        <w:rPr>
          <w:rFonts w:ascii="Courier New" w:hAnsi="Courier New" w:cs="Courier New"/>
          <w:color w:val="A020F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absolute value of each element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absval_randvec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the maximum</w:t>
      </w:r>
    </w:p>
    <w:p w:rsidR="00293E64" w:rsidRDefault="00293E64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45D3" w:rsidRDefault="00D645D3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45D3" w:rsidRDefault="00D645D3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45D3" w:rsidRDefault="00D645D3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45D3" w:rsidRDefault="00D645D3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did this assignment on my own so I am going to give myself 100% contribution for the assignment. </w:t>
      </w:r>
    </w:p>
    <w:p w:rsidR="00D645D3" w:rsidRDefault="00D645D3" w:rsidP="0029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That being said, I used the book,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stackexc</w:t>
      </w:r>
      <w:r w:rsidR="00CD7205">
        <w:rPr>
          <w:rFonts w:ascii="Courier New" w:hAnsi="Courier New" w:cs="Courier New"/>
          <w:color w:val="000000"/>
          <w:sz w:val="20"/>
          <w:szCs w:val="20"/>
        </w:rPr>
        <w:t>hange</w:t>
      </w:r>
      <w:proofErr w:type="spellEnd"/>
      <w:r w:rsidR="00CD720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CD7205">
        <w:rPr>
          <w:rFonts w:ascii="Courier New" w:hAnsi="Courier New" w:cs="Courier New"/>
          <w:color w:val="000000"/>
          <w:sz w:val="20"/>
          <w:szCs w:val="20"/>
        </w:rPr>
        <w:t>google</w:t>
      </w:r>
      <w:proofErr w:type="spellEnd"/>
      <w:r w:rsidR="00CD720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mathworks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we</w:t>
      </w:r>
      <w:r w:rsidR="00CD7205">
        <w:rPr>
          <w:rFonts w:ascii="Courier New" w:hAnsi="Courier New" w:cs="Courier New"/>
          <w:color w:val="000000"/>
          <w:sz w:val="20"/>
          <w:szCs w:val="20"/>
        </w:rPr>
        <w:t xml:space="preserve">bsite, and the TA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for help. </w:t>
      </w:r>
    </w:p>
    <w:p w:rsidR="00293E64" w:rsidRDefault="00293E64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3E64" w:rsidRDefault="00293E64" w:rsidP="00171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D02" w:rsidRDefault="00171D02" w:rsidP="0047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896" w:rsidRDefault="00471896" w:rsidP="00FB3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3806" w:rsidRDefault="00FB3806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717CA" w:rsidRDefault="006717CA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717CA" w:rsidRPr="006717CA" w:rsidRDefault="006717CA" w:rsidP="006F0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F0186" w:rsidRDefault="006F0186"/>
    <w:p w:rsidR="006F0186" w:rsidRDefault="006F0186"/>
    <w:sectPr w:rsidR="006F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51"/>
    <w:rsid w:val="000564BE"/>
    <w:rsid w:val="00136445"/>
    <w:rsid w:val="00171D02"/>
    <w:rsid w:val="001E6CF1"/>
    <w:rsid w:val="001F7361"/>
    <w:rsid w:val="00293E64"/>
    <w:rsid w:val="002D324C"/>
    <w:rsid w:val="003050A6"/>
    <w:rsid w:val="003263DE"/>
    <w:rsid w:val="0034267F"/>
    <w:rsid w:val="00471896"/>
    <w:rsid w:val="006717CA"/>
    <w:rsid w:val="006F0186"/>
    <w:rsid w:val="007C442B"/>
    <w:rsid w:val="007D2FC7"/>
    <w:rsid w:val="0081441B"/>
    <w:rsid w:val="009A6947"/>
    <w:rsid w:val="009E7EF4"/>
    <w:rsid w:val="00A36CB5"/>
    <w:rsid w:val="00A67B4E"/>
    <w:rsid w:val="00BE1AE4"/>
    <w:rsid w:val="00C37113"/>
    <w:rsid w:val="00C75E51"/>
    <w:rsid w:val="00C9696D"/>
    <w:rsid w:val="00CD7205"/>
    <w:rsid w:val="00D645D3"/>
    <w:rsid w:val="00D73E9B"/>
    <w:rsid w:val="00F10728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35EDE093.dotm</Template>
  <TotalTime>18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engr-admin</dc:creator>
  <cp:keywords/>
  <dc:description/>
  <cp:lastModifiedBy>engr-admin</cp:lastModifiedBy>
  <cp:revision>83</cp:revision>
  <dcterms:created xsi:type="dcterms:W3CDTF">2014-04-15T20:06:00Z</dcterms:created>
  <dcterms:modified xsi:type="dcterms:W3CDTF">2014-04-15T20:36:00Z</dcterms:modified>
</cp:coreProperties>
</file>